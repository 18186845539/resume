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beforeAutospacing="0" w:after="0" w:afterAutospacing="0" w:line="360" w:lineRule="exact"/>
        <w:rPr>
          <w:sz w:val="22"/>
          <w:szCs w:val="22"/>
        </w:rPr>
      </w:pPr>
      <w:r>
        <w:pict>
          <v:shape id="_x0000_s1058" o:spid="_x0000_s1058" o:spt="7" type="#_x0000_t7" style="position:absolute;left:0pt;margin-left:272.4pt;margin-top:9.65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_x0000_s1056" o:spid="_x0000_s1056" o:spt="7" type="#_x0000_t7" style="position:absolute;left:0pt;margin-left:112.3pt;margin-top:8.45pt;height:20.4pt;width:17.9pt;z-index:251636736;v-text-anchor:middle;mso-width-relative:page;mso-height-relative:page;" fillcolor="#4A4E59" filled="t" stroked="f" coordsize="21600,21600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文本框 127" o:spid="_x0000_s1057" o:spt="202" type="#_x0000_t202" style="position:absolute;left:0pt;margin-left:133.4pt;margin-top:10.05pt;height:19.2pt;width:147.95pt;z-index:251635712;mso-width-relative:page;mso-height-relative:page;" filled="f" stroked="f" coordsize="21600,21600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 w:line="240" w:lineRule="exact"/>
                    <w:rPr>
                      <w:rFonts w:ascii="方正兰亭粗黑简体" w:eastAsia="方正兰亭粗黑简体" w:cstheme="minorBidi"/>
                      <w:color w:val="FFFFFF" w:themeColor="background1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FFFFFF" w:themeColor="background1"/>
                      <w:kern w:val="24"/>
                    </w:rPr>
                    <w:t xml:space="preserve">专业技能   </w:t>
                  </w:r>
                  <w:r>
                    <w:rPr>
                      <w:rFonts w:ascii="方正兰亭粗黑简体" w:eastAsia="方正兰亭粗黑简体" w:cstheme="minorBidi"/>
                      <w:color w:val="FFFFFF" w:themeColor="background1"/>
                      <w:kern w:val="24"/>
                      <w:sz w:val="22"/>
                      <w:szCs w:val="22"/>
                    </w:rPr>
                    <w:t>Skill</w:t>
                  </w:r>
                </w:p>
                <w:p/>
              </w:txbxContent>
            </v:textbox>
          </v:shape>
        </w:pict>
      </w:r>
      <w:r>
        <w:pict>
          <v:shape id="_x0000_s1059" o:spid="_x0000_s1059" o:spt="100" style="position:absolute;left:0pt;flip:y;margin-left:123.85pt;margin-top:7.2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12700</wp:posOffset>
            </wp:positionH>
            <wp:positionV relativeFrom="paragraph">
              <wp:posOffset>-2780030</wp:posOffset>
            </wp:positionV>
            <wp:extent cx="7547610" cy="12649200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1264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37" o:spid="_x0000_s1037" o:spt="1" style="position:absolute;left:0pt;margin-left:-78.8pt;margin-top:-63.65pt;height:96.8pt;width:155.3pt;z-index:2516183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480" w:lineRule="exact"/>
                    <w:jc w:val="both"/>
                    <w:textAlignment w:val="auto"/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求职意向：Java开发工程师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480" w:lineRule="exact"/>
                    <w:jc w:val="both"/>
                    <w:textAlignment w:val="auto"/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实习时长：六个月以上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480" w:lineRule="exact"/>
                    <w:jc w:val="both"/>
                    <w:textAlignment w:val="auto"/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意向城市：北京、上海、深圳</w:t>
                  </w:r>
                </w:p>
              </w:txbxContent>
            </v:textbox>
          </v:rect>
        </w:pict>
      </w:r>
      <w:r>
        <w:pict>
          <v:shape id="_x0000_s1062" o:spid="_x0000_s1062" o:spt="7" type="#_x0000_t7" style="position:absolute;left:0pt;margin-left:272.4pt;margin-top:-45.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_x0000_s1060" o:spid="_x0000_s1060" o:spt="7" type="#_x0000_t7" style="position:absolute;left:0pt;margin-left:112.3pt;margin-top:-46.1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文本框 24" o:spid="_x0000_s1061" o:spt="202" type="#_x0000_t202" style="position:absolute;left:0pt;margin-left:133.4pt;margin-top:-44.5pt;height:19.2pt;width:147.95pt;z-index:251630592;mso-width-relative:page;mso-height-relative:page;" filled="f" stroked="f" coordsize="21600,21600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 w:line="240" w:lineRule="exact"/>
                    <w:rPr>
                      <w:color w:val="FFFFFF" w:themeColor="background1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FFFFFF" w:themeColor="background1"/>
                      <w:kern w:val="24"/>
                    </w:rPr>
                    <w:t xml:space="preserve">教育背景    </w:t>
                  </w:r>
                  <w:r>
                    <w:rPr>
                      <w:rFonts w:hint="eastAsia" w:ascii="方正兰亭粗黑简体" w:eastAsia="方正兰亭粗黑简体" w:cstheme="minorBidi"/>
                      <w:color w:val="FFFFFF" w:themeColor="background1"/>
                      <w:kern w:val="24"/>
                      <w:sz w:val="22"/>
                      <w:szCs w:val="22"/>
                    </w:rPr>
                    <w:t>Education</w:t>
                  </w:r>
                </w:p>
              </w:txbxContent>
            </v:textbox>
          </v:shape>
        </w:pict>
      </w:r>
      <w:r>
        <w:pict>
          <v:shape id="_x0000_s1063" o:spid="_x0000_s1063" o:spt="100" style="position:absolute;left:0pt;flip:y;margin-left:123.25pt;margin-top:-45.55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rect id="_x0000_s1072" o:spid="_x0000_s1072" o:spt="1" style="position:absolute;left:0pt;margin-left:111.3pt;margin-top:-20.6pt;height:33.2pt;width:382.5pt;z-index:251661312;mso-width-relative:page;mso-height-relative:page;" filled="f" stroked="f" coordsize="21600,21600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pStyle w:val="6"/>
                    <w:spacing w:before="0" w:beforeAutospacing="0" w:after="0" w:afterAutospacing="0" w:line="360" w:lineRule="exact"/>
                    <w:rPr>
                      <w:sz w:val="22"/>
                      <w:szCs w:val="22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2016.09—2020.6    长春大学        网络工程专业         本科学历</w:t>
                  </w:r>
                </w:p>
                <w:p>
                  <w:pPr>
                    <w:pStyle w:val="10"/>
                    <w:tabs>
                      <w:tab w:val="left" w:pos="720"/>
                    </w:tabs>
                    <w:spacing w:line="360" w:lineRule="exact"/>
                    <w:ind w:left="720" w:firstLine="0" w:firstLineChars="0"/>
                    <w:rPr>
                      <w:color w:val="595959"/>
                      <w:sz w:val="18"/>
                    </w:rPr>
                  </w:pPr>
                </w:p>
              </w:txbxContent>
            </v:textbox>
          </v:rect>
        </w:pict>
      </w:r>
      <w:r>
        <w:rPr>
          <w:rFonts w:hint="eastAsia" w:ascii="方正兰亭粗黑简体" w:eastAsia="方正兰亭粗黑简体" w:cstheme="minorBidi"/>
          <w:color w:val="4A4E59"/>
          <w:kern w:val="24"/>
          <w:sz w:val="22"/>
          <w:szCs w:val="22"/>
        </w:rPr>
        <w:t xml:space="preserve">2016.09—2020.6    </w:t>
      </w:r>
    </w:p>
    <w:p>
      <w:pPr>
        <w:jc w:val="left"/>
      </w:pPr>
      <w:bookmarkStart w:id="0" w:name="_GoBack"/>
      <w:bookmarkEnd w:id="0"/>
      <w:r>
        <w:pict>
          <v:rect id="Rectangle 3" o:spid="_x0000_s1042" o:spt="1" style="position:absolute;left:0pt;margin-left:111.1pt;margin-top:8.5pt;height:241.2pt;width:382.7pt;z-index:251655168;v-text-anchor:middle;mso-width-relative:page;mso-height-relative:page;" filled="f" stroked="f" coordsize="21600,21600" o:gfxdata="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Ks5yrYAAAACwEAAA8AAAAAAAAAAQAgAAAAIgAAAGRycy9kb3ducmV2LnhtbFBLAQIU&#10;ABQAAAAIAIdO4kCdgUiy8wEAANYDAAAOAAAAAAAAAAEAIAAAACcBAABkcnMvZTJvRG9jLnhtbFBL&#10;BQYAAAAABgAGAFkBAACMBQAAAAA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1.开发工具：IDEA、 Eclipse、</w:t>
                  </w:r>
                  <w:r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JetBrains WebStorm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、</w:t>
                  </w:r>
                  <w:r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HBuilde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r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eastAsia="zh-CN"/>
                    </w:rPr>
                    <w:t>、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/>
                    </w:rPr>
                    <w:t>a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eastAsia="zh-CN"/>
                    </w:rPr>
                    <w:t>ndroid+studio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。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2.Java：熟悉java基础知识、面向对象oop、设计模式、集合、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ind w:firstLine="880" w:firstLineChars="400"/>
                    <w:textAlignment w:val="baseline"/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枚举、IO/NIO、网络编程注解、JAVA 多线程、泛型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eastAsia="zh-CN"/>
                    </w:rPr>
                    <w:t>、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/>
                    </w:rPr>
                    <w:t>JVM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。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3.网页：熟悉 html、jsp、css、js、jquery、ajax 等的使用。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4.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/>
                    </w:rPr>
                    <w:t>框架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 xml:space="preserve">：熟悉 Spring、SpringMVC，Mybatis 、SSH、SSM等框架使用。 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5.数据库：熟悉 Mysql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eastAsia="zh-CN"/>
                    </w:rPr>
                    <w:t>、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/>
                    </w:rPr>
                    <w:t>Oracle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数据库基本语法。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6.其他：了解基本数据结构、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/>
                    </w:rPr>
                    <w:t>算法、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 xml:space="preserve">熟悉 Linux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/>
                    </w:rPr>
                    <w:t>常用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命令。</w:t>
                  </w:r>
                </w:p>
                <w:p>
                  <w:pPr>
                    <w:pStyle w:val="6"/>
                    <w:spacing w:before="0" w:beforeAutospacing="0" w:after="0" w:afterAutospacing="0" w:line="360" w:lineRule="exact"/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cs="宋体"/>
                      <w:sz w:val="24"/>
                      <w:szCs w:val="24"/>
                      <w:lang w:val="en-US" w:eastAsia="zh-CN"/>
                    </w:rPr>
                    <w:t>7.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/>
                    </w:rPr>
                    <w:t xml:space="preserve">GitHub地址： </w:t>
                  </w: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instrText xml:space="preserve"> HYPERLINK "https://github.com/18186845539" </w:instrText>
                  </w: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9"/>
                      <w:rFonts w:ascii="宋体" w:hAnsi="宋体" w:eastAsia="宋体" w:cs="宋体"/>
                      <w:sz w:val="24"/>
                      <w:szCs w:val="24"/>
                    </w:rPr>
                    <w:t>https://github.com/18186845539</w:t>
                  </w: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rect>
        </w:pict>
      </w:r>
      <w:r>
        <w:drawing>
          <wp:anchor distT="0" distB="0" distL="114300" distR="114300" simplePos="0" relativeHeight="251604992" behindDoc="0" locked="0" layoutInCell="1" allowOverlap="1">
            <wp:simplePos x="0" y="0"/>
            <wp:positionH relativeFrom="column">
              <wp:posOffset>-686435</wp:posOffset>
            </wp:positionH>
            <wp:positionV relativeFrom="paragraph">
              <wp:posOffset>169545</wp:posOffset>
            </wp:positionV>
            <wp:extent cx="1295400" cy="1665605"/>
            <wp:effectExtent l="0" t="0" r="0" b="10795"/>
            <wp:wrapNone/>
            <wp:docPr id="3" name="图片 3" descr="93a3d83bfc29b0e6ce62dacd51d5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3a3d83bfc29b0e6ce62dacd51d5f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40" o:spid="_x0000_s1040" o:spt="1" style="position:absolute;left:0pt;margin-left:111.2pt;margin-top:195.95pt;height:417.65pt;width:382.6pt;z-index:251657216;mso-width-relative:page;mso-height-relative:page;" filled="f" stroked="f" coordsize="21600,21600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7iO9bbAAAACwEAAA8AAAAAAAAAAQAgAAAAIgAAAGRycy9kb3du&#10;cmV2LnhtbFBLAQIUABQAAAAIAIdO4kC/TClWigEAAO8CAAAOAAAAAAAAAAEAIAAAACoBAABkcnMv&#10;ZTJvRG9jLnhtbFBLBQYAAAAABgAGAFkBAAAm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440" w:hanging="440" w:hangingChars="200"/>
                    <w:rPr>
                      <w:rFonts w:hint="eastAsia" w:ascii="方正兰亭粗黑简体" w:hAnsi="宋体" w:eastAsia="方正兰亭粗黑简体" w:cstheme="minorBidi"/>
                      <w:b/>
                      <w:bCs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 xml:space="preserve">2017.08-2018.06    </w:t>
                  </w:r>
                  <w:r>
                    <w:rPr>
                      <w:rFonts w:hint="eastAsia" w:ascii="方正兰亭粗黑简体" w:hAnsi="宋体" w:eastAsia="方正兰亭粗黑简体" w:cstheme="minorBidi"/>
                      <w:b/>
                      <w:bCs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>听障儿童言语康复训练软件</w:t>
                  </w:r>
                </w:p>
                <w:p>
                  <w:pPr>
                    <w:ind w:left="1100" w:hanging="1100" w:hangingChars="500"/>
                    <w:rPr>
                      <w:rFonts w:hint="default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>工具环境：idea、java、html、js、ssm框架、Maven、Nginx、MySQL数据库</w:t>
                  </w:r>
                </w:p>
                <w:p>
                  <w:pPr>
                    <w:ind w:left="1100" w:hanging="1100" w:hangingChars="500"/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 xml:space="preserve">项目描述：根据听障儿童的需求制定的一款言语康复训练软件，内含呼吸训练系统，发音练习系统，以及唇语学习系统，SSM框架基础之上的项目。 </w:t>
                  </w:r>
                </w:p>
                <w:p>
                  <w:pPr>
                    <w:ind w:left="1100" w:hanging="1100" w:hangingChars="500"/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>项目职责：独立完成整个软件的开发，项目已上线，供听障儿童使用。</w:t>
                  </w:r>
                </w:p>
                <w:p>
                  <w:pPr>
                    <w:ind w:left="1100" w:hanging="1100" w:hangingChars="500"/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>项目地址：</w:t>
                  </w: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instrText xml:space="preserve"> HYPERLINK "http://dreamtospeak.com:8080/FH-WEB/fhadmin/login" </w:instrText>
                  </w: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fldChar w:fldCharType="separate"/>
                  </w:r>
                  <w:r>
                    <w:rPr>
                      <w:rStyle w:val="9"/>
                      <w:rFonts w:hint="eastAsia" w:ascii="方正兰亭粗黑简体" w:hAnsi="宋体" w:eastAsia="方正兰亭粗黑简体" w:cstheme="minorBidi"/>
                      <w:kern w:val="24"/>
                      <w:sz w:val="22"/>
                      <w:szCs w:val="22"/>
                      <w:lang w:val="en-US" w:eastAsia="zh-CN" w:bidi="ar-SA"/>
                    </w:rPr>
                    <w:t>http://dreamtospeak.com:8080/FH-WEB/fhadmin/login</w:t>
                  </w: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</w:p>
                <w:p>
                  <w:pPr>
                    <w:rPr>
                      <w:rFonts w:hint="eastAsia" w:ascii="方正兰亭粗黑简体" w:hAnsi="宋体" w:eastAsia="方正兰亭粗黑简体" w:cstheme="minorBidi"/>
                      <w:b/>
                      <w:bCs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 xml:space="preserve">2018.07-2018.09            </w:t>
                  </w:r>
                  <w:r>
                    <w:rPr>
                      <w:rFonts w:hint="eastAsia" w:ascii="方正兰亭粗黑简体" w:hAnsi="宋体" w:eastAsia="方正兰亭粗黑简体" w:cstheme="minorBidi"/>
                      <w:b/>
                      <w:bCs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 xml:space="preserve">  招聘网站</w:t>
                  </w:r>
                </w:p>
                <w:p>
                  <w:pPr>
                    <w:ind w:left="1100" w:hanging="1100" w:hangingChars="500"/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>工具环境：Eclipse、Java、HTML、JS、SSM框架、Maven、MySQL数据库</w:t>
                  </w:r>
                </w:p>
                <w:p>
                  <w:pPr>
                    <w:ind w:left="1100" w:hanging="1100" w:hangingChars="500"/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>项目描述：</w:t>
                  </w:r>
                </w:p>
                <w:p>
                  <w:pP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 xml:space="preserve">1.项目分为四大板块，登录注册、用人单位、求职者、管理员 </w:t>
                  </w:r>
                </w:p>
                <w:p>
                  <w:pPr>
                    <w:ind w:left="1100" w:hanging="1100" w:hangingChars="500"/>
                    <w:jc w:val="left"/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default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 xml:space="preserve">2. </w:t>
                  </w: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>功能主要分为登录注册、发布招聘信息、发布面试邀约、搜索职位、编写</w:t>
                  </w:r>
                </w:p>
                <w:p>
                  <w:pPr>
                    <w:ind w:left="1100" w:hanging="1100" w:hangingChars="500"/>
                    <w:jc w:val="left"/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>简历、投递简历、后台管理等。</w:t>
                  </w:r>
                </w:p>
                <w:p>
                  <w:pPr>
                    <w:numPr>
                      <w:ilvl w:val="0"/>
                      <w:numId w:val="1"/>
                    </w:numPr>
                    <w:ind w:left="1100" w:hanging="1100" w:hangingChars="500"/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 xml:space="preserve">该项目采用 </w:t>
                  </w:r>
                  <w:r>
                    <w:rPr>
                      <w:rFonts w:hint="default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 xml:space="preserve">SSM </w:t>
                  </w: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 xml:space="preserve">框架，使用 </w:t>
                  </w:r>
                  <w:r>
                    <w:rPr>
                      <w:rFonts w:hint="default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 xml:space="preserve">Maven </w:t>
                  </w: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 xml:space="preserve">工具管理项目，数据库采用 </w:t>
                  </w:r>
                  <w:r>
                    <w:rPr>
                      <w:rFonts w:hint="default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 xml:space="preserve">Oracle </w:t>
                  </w: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>数</w:t>
                  </w:r>
                </w:p>
                <w:p>
                  <w:pPr>
                    <w:numPr>
                      <w:ilvl w:val="0"/>
                      <w:numId w:val="1"/>
                    </w:numPr>
                    <w:ind w:left="1100" w:hanging="1100" w:hangingChars="500"/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 xml:space="preserve">据库，并采用 </w:t>
                  </w:r>
                  <w:r>
                    <w:rPr>
                      <w:rFonts w:hint="default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 xml:space="preserve">Redis </w:t>
                  </w: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 xml:space="preserve">存储频繁调取的数 据，提升读取速度。采用 </w:t>
                  </w:r>
                  <w:r>
                    <w:rPr>
                      <w:rFonts w:hint="default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 xml:space="preserve">Nginx </w:t>
                  </w: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>作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>为静态资源服务器，提升服务器性能。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1100" w:hanging="1100" w:hangingChars="500"/>
                    <w:jc w:val="left"/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>项目职责：参与项目的需求分析，负责求职者和用人单位登录注册原型设计、编码与测试。</w:t>
                  </w:r>
                </w:p>
                <w:p>
                  <w:pPr>
                    <w:ind w:left="440" w:hanging="440" w:hangingChars="200"/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>2019.07-2019.09      东学家政平台</w:t>
                  </w:r>
                </w:p>
                <w:p>
                  <w:pPr>
                    <w:ind w:left="440" w:hanging="440" w:hangingChars="200"/>
                    <w:rPr>
                      <w:rFonts w:hint="default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>工具环境：eclipse、Java、SSM框架、Maven、Oracle数据库、Redis、SVN</w:t>
                  </w:r>
                </w:p>
                <w:p>
                  <w:pPr>
                    <w:ind w:left="440" w:hanging="440" w:hangingChars="200"/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>项目描述：一款便利的家政平台。</w:t>
                  </w:r>
                </w:p>
                <w:p>
                  <w:pPr>
                    <w:ind w:left="1100" w:hanging="1100" w:hangingChars="500"/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>项目职责：担任项目副组长，与产品经理对接了解项目需求。每天召开晨会，了解项目进展情况并将情况汇报给技术总监。另外负责后台管理的角色管理功能的开发、小程序接口的开发、安卓、iOS 页面的制作以及微信支付、支付宝支付功能的对接和分账功能的开发。</w:t>
                  </w:r>
                </w:p>
                <w:p>
                  <w:pPr>
                    <w:ind w:left="440" w:hanging="440" w:hangingChars="200"/>
                    <w:rPr>
                      <w:rFonts w:hint="default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粗黑简体" w:hAnsi="宋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 w:bidi="ar-SA"/>
                    </w:rPr>
                    <w:t>项目地址：</w:t>
                  </w: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instrText xml:space="preserve"> HYPERLINK "https://github.com/18186845539/housekeep" </w:instrText>
                  </w: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9"/>
                      <w:rFonts w:ascii="宋体" w:hAnsi="宋体" w:eastAsia="宋体" w:cs="宋体"/>
                      <w:sz w:val="24"/>
                      <w:szCs w:val="24"/>
                    </w:rPr>
                    <w:t>https://github.com/18186845539/housekeep</w:t>
                  </w: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rect>
        </w:pict>
      </w:r>
      <w:r>
        <w:pict>
          <v:rect id="_x0000_s1041" o:spid="_x0000_s1041" o:spt="1" style="position:absolute;left:0pt;margin-left:97.75pt;margin-top:629.55pt;height:119.85pt;width:396.05pt;z-index:251656192;mso-width-relative:page;mso-height-relative:page;" filled="f" stroked="f" coordsize="21600,21600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2017年6月-8月，在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/>
                    </w:rPr>
                    <w:t>吉林省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长春辰昊科技有限公司实习两个月，在公司主要负责前台网页的制作和数据库的建表。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2018年7月-8月，在吉林省长春市中通国脉有限公司实习两个月，在公司担任研发部员工，参与了一个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/>
                    </w:rPr>
                    <w:t>“食物库”APP的逛吃接口的开发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。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default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2019年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/>
                    </w:rPr>
                    <w:t>7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月-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/>
                    </w:rPr>
                    <w:t>9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月，在吉林省长春市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/>
                    </w:rPr>
                    <w:t>东学网络科技有限公司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实习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/>
                    </w:rPr>
                    <w:t>两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</w:rPr>
                    <w:t>个月，在公司担任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2"/>
                      <w:szCs w:val="22"/>
                      <w:lang w:val="en-US" w:eastAsia="zh-CN"/>
                    </w:rPr>
                    <w:t>项目副组长，参与了一个家政平台的后台管理、小程序、安卓端的研发。</w:t>
                  </w:r>
                </w:p>
              </w:txbxContent>
            </v:textbox>
          </v:rect>
        </w:pict>
      </w:r>
      <w:r>
        <w:pict>
          <v:shape id="_x0000_s1050" o:spid="_x0000_s1050" o:spt="7" type="#_x0000_t7" style="position:absolute;left:0pt;margin-left:257.3pt;margin-top:607.05pt;height:20.4pt;width:17.9pt;z-index:251644928;v-text-anchor:middle;mso-width-relative:page;mso-height-relative:page;" fillcolor="#2192BC" filled="t" stroked="f" coordsize="21600,21600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文本框 132" o:spid="_x0000_s1053" o:spt="202" type="#_x0000_t202" style="position:absolute;left:0pt;margin-left:122.05pt;margin-top:608.2pt;height:19.2pt;width:147.95pt;z-index:251640832;mso-width-relative:page;mso-height-relative:page;" filled="f" stroked="f" coordsize="21600,21600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c1ov3YAAAACwEAAA8AAAAA&#10;AAAAAQAgAAAAIgAAAGRycy9kb3ducmV2LnhtbFBLAQIUABQAAAAIAIdO4kDQCgjeogEAABIDAAAO&#10;AAAAAAAAAAEAIAAAACcBAABkcnMvZTJvRG9jLnhtbFBLBQYAAAAABgAGAFkBAAA7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 w:line="240" w:lineRule="exact"/>
                    <w:rPr>
                      <w:color w:val="FFFFFF" w:themeColor="background1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FFFFFF" w:themeColor="background1"/>
                      <w:kern w:val="24"/>
                    </w:rPr>
                    <w:t xml:space="preserve">工作经历   </w:t>
                  </w:r>
                  <w:r>
                    <w:rPr>
                      <w:rFonts w:ascii="方正兰亭粗黑简体" w:eastAsia="方正兰亭粗黑简体" w:cstheme="minorBidi"/>
                      <w:color w:val="FFFFFF" w:themeColor="background1"/>
                      <w:kern w:val="24"/>
                      <w:sz w:val="22"/>
                      <w:szCs w:val="22"/>
                    </w:rPr>
                    <w:t>Practice</w:t>
                  </w:r>
                </w:p>
              </w:txbxContent>
            </v:textbox>
          </v:shape>
        </w:pict>
      </w:r>
      <w:r>
        <w:pict>
          <v:shape id="_x0000_s1051" o:spid="_x0000_s1051" o:spt="100" style="position:absolute;left:0pt;flip:y;margin-left:109.2pt;margin-top:606.4pt;height:20.4pt;width:370.55pt;z-index:251602944;v-text-anchor:middle;mso-width-relative:page;mso-height-relative:page;" fillcolor="#4A4E59" filled="t" stroked="f" coordsize="4706252,259229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48" o:spid="_x0000_s1048" o:spt="7" type="#_x0000_t7" style="position:absolute;left:0pt;margin-left:97.6pt;margin-top:606.2pt;height:20.4pt;width:17.9pt;z-index:251646976;v-text-anchor:middle;mso-width-relative:page;mso-height-relative:page;" fillcolor="#4A4E59" filled="t" stroked="f" coordsize="21600,21600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54" o:spid="_x0000_s1054" o:spt="7" type="#_x0000_t7" style="position:absolute;left:0pt;margin-left:274.4pt;margin-top:173.05pt;height:20.4pt;width:17.9pt;z-index:251639808;v-text-anchor:middle;mso-width-relative:page;mso-height-relative:page;" fillcolor="#2192BC" filled="t" stroked="f" coordsize="21600,21600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文本框 141" o:spid="_x0000_s1049" o:spt="202" type="#_x0000_t202" style="position:absolute;left:0pt;margin-left:138.75pt;margin-top:175.25pt;height:19.2pt;width:147.95pt;z-index:251645952;mso-width-relative:page;mso-height-relative:page;" filled="f" stroked="f" coordsize="21600,21600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 w:line="240" w:lineRule="exact"/>
                    <w:rPr>
                      <w:rFonts w:ascii="方正兰亭粗黑简体" w:eastAsia="方正兰亭粗黑简体" w:cstheme="minorBidi"/>
                      <w:color w:val="FFFFFF" w:themeColor="background1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FFFFFF" w:themeColor="background1"/>
                      <w:kern w:val="24"/>
                      <w:lang w:val="en-US" w:eastAsia="zh-CN"/>
                    </w:rPr>
                    <w:t>项目经历</w:t>
                  </w:r>
                  <w:r>
                    <w:rPr>
                      <w:rFonts w:hint="eastAsia" w:ascii="方正兰亭粗黑简体" w:eastAsia="方正兰亭粗黑简体" w:cstheme="minorBidi"/>
                      <w:color w:val="FFFFFF" w:themeColor="background1"/>
                      <w:kern w:val="24"/>
                    </w:rPr>
                    <w:t xml:space="preserve">   </w:t>
                  </w:r>
                  <w:r>
                    <w:rPr>
                      <w:rFonts w:ascii="方正兰亭粗黑简体" w:eastAsia="方正兰亭粗黑简体" w:cstheme="minorBidi"/>
                      <w:color w:val="FFFFFF" w:themeColor="background1"/>
                      <w:kern w:val="24"/>
                      <w:sz w:val="22"/>
                      <w:szCs w:val="22"/>
                    </w:rPr>
                    <w:fldChar w:fldCharType="begin"/>
                  </w:r>
                  <w:r>
                    <w:rPr>
                      <w:rFonts w:ascii="方正兰亭粗黑简体" w:eastAsia="方正兰亭粗黑简体" w:cstheme="minorBidi"/>
                      <w:color w:val="FFFFFF" w:themeColor="background1"/>
                      <w:kern w:val="24"/>
                      <w:sz w:val="22"/>
                      <w:szCs w:val="22"/>
                    </w:rPr>
                    <w:instrText xml:space="preserve"> HYPERLINK "http://www.baidu.com/link?url=0Er5HDrqpUe-l9VlHA9G3UZDo8_iP0shJnWdieNeHQV86qjOC8h66o-FVRLd9D4AKjHUwIvWDB8o9gMFvg5LAyo8M5i-6bvRiV8To8Idssm" \t "https://www.baidu.com/_blank" </w:instrText>
                  </w:r>
                  <w:r>
                    <w:rPr>
                      <w:rFonts w:ascii="方正兰亭粗黑简体" w:eastAsia="方正兰亭粗黑简体" w:cstheme="minorBidi"/>
                      <w:color w:val="FFFFFF" w:themeColor="background1"/>
                      <w:kern w:val="24"/>
                      <w:sz w:val="22"/>
                      <w:szCs w:val="22"/>
                    </w:rPr>
                    <w:fldChar w:fldCharType="separate"/>
                  </w:r>
                  <w:r>
                    <w:rPr>
                      <w:rFonts w:ascii="方正兰亭粗黑简体" w:eastAsia="方正兰亭粗黑简体" w:cstheme="minorBidi"/>
                      <w:color w:val="FFFFFF" w:themeColor="background1"/>
                      <w:kern w:val="24"/>
                      <w:sz w:val="22"/>
                      <w:szCs w:val="22"/>
                    </w:rPr>
                    <w:t>experience</w:t>
                  </w:r>
                  <w:r>
                    <w:rPr>
                      <w:rFonts w:ascii="方正兰亭粗黑简体" w:eastAsia="方正兰亭粗黑简体" w:cstheme="minorBidi"/>
                      <w:color w:val="FFFFFF" w:themeColor="background1"/>
                      <w:kern w:val="24"/>
                      <w:sz w:val="22"/>
                      <w:szCs w:val="22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52" o:spid="_x0000_s1052" o:spt="7" type="#_x0000_t7" style="position:absolute;left:0pt;margin-left:112.3pt;margin-top:173.6pt;height:20.4pt;width:17.9pt;z-index:251641856;v-text-anchor:middle;mso-width-relative:page;mso-height-relative:page;" fillcolor="#4A4E59" filled="t" stroked="f" coordsize="21600,21600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55" o:spid="_x0000_s1055" o:spt="100" style="position:absolute;left:0pt;flip:y;margin-left:123.85pt;margin-top:173.35pt;height:20.4pt;width:370.55pt;z-index:251638784;v-text-anchor:middle;mso-width-relative:page;mso-height-relative:page;" fillcolor="#4A4E59" filled="t" stroked="f" coordsize="4706252,259229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rect id="_x0000_s1027" o:spid="_x0000_s1027" o:spt="1" style="position:absolute;left:0pt;margin-left:-86.45pt;margin-top:400.3pt;height:325.65pt;width:168.1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400" w:lineRule="exact"/>
                    <w:jc w:val="both"/>
                    <w:textAlignment w:val="auto"/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4"/>
                      <w:szCs w:val="24"/>
                      <w:lang w:val="en-US" w:eastAsia="zh-CN"/>
                    </w:rPr>
                    <w:t>2019年：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400" w:lineRule="exact"/>
                    <w:ind w:firstLine="200" w:firstLineChars="100"/>
                    <w:jc w:val="both"/>
                    <w:textAlignment w:val="auto"/>
                    <w:rPr>
                      <w:rFonts w:hint="default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全国“发现杯”大奖赛三等奖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400" w:lineRule="exact"/>
                    <w:ind w:firstLine="200" w:firstLineChars="100"/>
                    <w:jc w:val="both"/>
                    <w:textAlignment w:val="auto"/>
                    <w:rPr>
                      <w:rFonts w:hint="default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互联网+创新创业大赛省赛铜奖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400" w:lineRule="exact"/>
                    <w:ind w:firstLine="200" w:firstLineChars="100"/>
                    <w:jc w:val="both"/>
                    <w:textAlignment w:val="auto"/>
                    <w:rPr>
                      <w:rFonts w:hint="default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大学生创新创业大赛省级优秀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400" w:lineRule="exact"/>
                    <w:ind w:firstLine="200" w:firstLineChars="100"/>
                    <w:jc w:val="both"/>
                    <w:textAlignment w:val="auto"/>
                    <w:rPr>
                      <w:rFonts w:hint="default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中国高校计算机大赛二等奖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400" w:lineRule="exact"/>
                    <w:jc w:val="both"/>
                    <w:textAlignment w:val="auto"/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4"/>
                      <w:szCs w:val="24"/>
                      <w:lang w:val="en-US" w:eastAsia="zh-CN"/>
                    </w:rPr>
                    <w:t>2018年：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400" w:lineRule="exact"/>
                    <w:ind w:firstLine="200" w:firstLineChars="100"/>
                    <w:jc w:val="both"/>
                    <w:textAlignment w:val="auto"/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互联网+创新创业大赛省赛金奖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400" w:lineRule="exact"/>
                    <w:ind w:firstLine="200" w:firstLineChars="100"/>
                    <w:jc w:val="both"/>
                    <w:textAlignment w:val="auto"/>
                    <w:rPr>
                      <w:rFonts w:hint="default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大学生创新创业大赛国家级优秀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400" w:lineRule="exact"/>
                    <w:ind w:firstLine="200" w:firstLineChars="100"/>
                    <w:jc w:val="both"/>
                    <w:textAlignment w:val="auto"/>
                    <w:rPr>
                      <w:rFonts w:hint="default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吉林省专利设计大赛铜奖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400" w:lineRule="exact"/>
                    <w:ind w:firstLine="200" w:firstLineChars="100"/>
                    <w:jc w:val="both"/>
                    <w:textAlignment w:val="auto"/>
                    <w:rPr>
                      <w:rFonts w:hint="default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吉林省机器人大赛银奖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400" w:lineRule="exact"/>
                    <w:jc w:val="both"/>
                    <w:textAlignment w:val="auto"/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4"/>
                      <w:szCs w:val="24"/>
                      <w:lang w:val="en-US" w:eastAsia="zh-CN"/>
                    </w:rPr>
                    <w:t>2017年：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400" w:lineRule="exact"/>
                    <w:ind w:firstLine="200" w:firstLineChars="100"/>
                    <w:jc w:val="both"/>
                    <w:textAlignment w:val="auto"/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ACM大赛校级二等奖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400" w:lineRule="exact"/>
                    <w:ind w:firstLine="200" w:firstLineChars="100"/>
                    <w:jc w:val="both"/>
                    <w:textAlignment w:val="auto"/>
                    <w:rPr>
                      <w:rFonts w:hint="default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网页设计大赛校级一等奖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400" w:lineRule="exact"/>
                    <w:ind w:firstLine="200" w:firstLineChars="100"/>
                    <w:jc w:val="both"/>
                    <w:textAlignment w:val="auto"/>
                    <w:rPr>
                      <w:rFonts w:hint="default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亚洲第二届摄影大赛优秀奖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580" w:lineRule="exact"/>
                    <w:jc w:val="both"/>
                    <w:textAlignment w:val="auto"/>
                    <w:rPr>
                      <w:rFonts w:hint="default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（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已有两项软件著作权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）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default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</w:pPr>
                </w:p>
              </w:txbxContent>
            </v:textbox>
          </v:rect>
        </w:pict>
      </w:r>
      <w:r>
        <w:pict>
          <v:rect id="_x0000_s1029" o:spid="_x0000_s1029" o:spt="1" style="position:absolute;left:0pt;margin-left:-75.5pt;margin-top:360.85pt;height:36pt;width:135.9pt;z-index:251626496;v-text-anchor:middle;mso-width-relative:page;mso-height-relative:page;" filled="f" stroked="f" coordsize="21600,21600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>
            <v:path/>
            <v:fill on="f" focussize="0,0"/>
            <v:stroke on="f" weight="4.5pt"/>
            <v:imagedata o:title=""/>
            <o:lock v:ext="edit"/>
            <v:textbox>
              <w:txbxContent>
                <w:p>
                  <w:pPr>
                    <w:pStyle w:val="6"/>
                    <w:spacing w:before="0" w:beforeAutospacing="0" w:after="0" w:afterAutospacing="0"/>
                    <w:rPr>
                      <w:rFonts w:hint="default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  <w:lang w:val="en-US" w:eastAsia="zh-CN"/>
                    </w:rPr>
                    <w:t>获奖经历</w:t>
                  </w:r>
                </w:p>
              </w:txbxContent>
            </v:textbox>
          </v:rect>
        </w:pict>
      </w:r>
      <w:r>
        <w:pict>
          <v:shape id="_x0000_s1032" o:spid="_x0000_s1032" o:spt="5" type="#_x0000_t5" style="position:absolute;left:0pt;margin-left:81.15pt;margin-top:355.4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rect id="_x0000_s1035" o:spid="_x0000_s1035" o:spt="1" style="position:absolute;left:0pt;margin-left:-75.5pt;margin-top:364.35pt;height:27.3pt;width:171.7pt;z-index:251620352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>
            <v:path/>
            <v:fill on="t" focussize="0,0"/>
            <v:stroke on="f" weight="4.5pt"/>
            <v:imagedata o:title=""/>
            <o:lock v:ext="edit"/>
            <v:shadow on="t" type="perspective" color="#000000" opacity="39321f" offset="-2.81905511811024pt,1.02606299212598pt" matrix="68157f,,,68157f"/>
          </v:rect>
        </w:pict>
      </w:r>
      <w:r>
        <w:pict>
          <v:shape id="KSO_Shape" o:spid="_x0000_s1069" o:spt="100" style="position:absolute;left:0pt;margin-left:-72.35pt;margin-top:337.8pt;height:8.3pt;width:12.4pt;z-index:251610112;v-text-anchor:middle;mso-width-relative:page;mso-height-relative:page;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<v:path o:connecttype="segments"/>
            <v:fill focussize="0,0"/>
            <v:stroke on="f" weight="1pt" joinstyle="miter"/>
            <v:imagedata o:title=""/>
            <o:lock v:ext="edit"/>
          </v:shape>
        </w:pict>
      </w:r>
      <w:r>
        <w:pict>
          <v:shape id="_x0000_s1067" o:spid="_x0000_s1067" o:spt="100" style="position:absolute;left:0pt;margin-left:-72.9pt;margin-top:307.85pt;height:12.4pt;width:12.4pt;z-index:251612160;v-text-anchor:middle;mso-width-relative:page;mso-height-relative:page;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<v:path o:connecttype="segments"/>
            <v:fill focussize="0,0"/>
            <v:stroke on="f" weight="0.25pt" joinstyle="miter"/>
            <v:imagedata o:title=""/>
            <o:lock v:ext="edit"/>
          </v:shape>
        </w:pict>
      </w:r>
      <w:r>
        <w:pict>
          <v:shape id="_x0000_s1068" o:spid="_x0000_s1068" o:spt="100" style="position:absolute;left:0pt;margin-left:-73.2pt;margin-top:277.05pt;height:10.6pt;width:12.4pt;z-index:251611136;v-text-anchor:middle;mso-width-relative:page;mso-height-relative:page;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<v:path o:connecttype="segments"/>
            <v:fill focussize="0,0"/>
            <v:stroke on="f" weight="1pt" joinstyle="miter"/>
            <v:imagedata o:title=""/>
            <o:lock v:ext="edit"/>
          </v:shape>
        </w:pict>
      </w:r>
      <w:r>
        <w:pict>
          <v:shape id="_x0000_s1066" o:spid="_x0000_s1066" o:spt="100" style="position:absolute;left:0pt;margin-left:-73.8pt;margin-top:247.7pt;height:12.05pt;width:12.8pt;z-index:251613184;v-text-anchor:middle;mso-width-relative:page;mso-height-relative:page;" stroked="f" coordsize="1993900,187325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<v:path o:connecttype="segments"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<v:fill focussize="0,0"/>
            <v:stroke on="f" joinstyle="round"/>
            <v:imagedata o:title=""/>
            <o:lock v:ext="edit"/>
          </v:shape>
        </w:pict>
      </w:r>
      <w:r>
        <w:pict>
          <v:rect id="_x0000_s1073" o:spid="_x0000_s1073" o:spt="1" style="position:absolute;left:0pt;margin-left:-56.5pt;margin-top:231.35pt;height:124.25pt;width:136.1pt;z-index:2516131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580" w:lineRule="exact"/>
                    <w:jc w:val="both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</w:rPr>
                    <w:t>生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</w:rPr>
                    <w:t>日：199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7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</w:rPr>
                    <w:t>.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10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</w:rPr>
                    <w:t>.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03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</w:rPr>
                    <w:t xml:space="preserve">              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580" w:lineRule="exact"/>
                    <w:jc w:val="both"/>
                    <w:textAlignment w:val="auto"/>
                    <w:rPr>
                      <w:rFonts w:hint="eastAsia" w:eastAsia="方正兰亭黑简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</w:rPr>
                    <w:t>所在地：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吉林·长春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580" w:lineRule="exact"/>
                    <w:jc w:val="both"/>
                    <w:textAlignment w:val="auto"/>
                    <w:rPr>
                      <w:rFonts w:hint="eastAsia" w:ascii="方正兰亭黑简体" w:hAnsi="宋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</w:rPr>
                    <w:t>电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</w:rPr>
                    <w:t>话：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18186845539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580" w:lineRule="exact"/>
                    <w:jc w:val="both"/>
                    <w:textAlignment w:val="auto"/>
                    <w:rPr>
                      <w:rFonts w:hint="eastAsia" w:ascii="方正兰亭黑简体" w:hAnsi="宋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邮箱</w:t>
                  </w:r>
                  <w:r>
                    <w:rPr>
                      <w:rFonts w:hint="eastAsia" w:ascii="方正兰亭黑简体" w:hAnsi="宋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 w:bidi="ar-SA"/>
                    </w:rPr>
                    <w:t>：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instrText xml:space="preserve"> HYPERLINK "mailto:bailing80@163.com" </w:instrTex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fldChar w:fldCharType="separate"/>
                  </w:r>
                  <w:r>
                    <w:rPr>
                      <w:rFonts w:hint="eastAsia" w:asciiTheme="minorEastAsia" w:hAnsiTheme="minorEastAsia" w:eastAsiaTheme="minorEastAsia" w:cstheme="minorEastAsia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bailing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80</w:t>
                  </w:r>
                  <w:r>
                    <w:rPr>
                      <w:rFonts w:hint="eastAsia" w:ascii="方正兰亭黑简体" w:hAnsi="宋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 w:bidi="ar-SA"/>
                    </w:rPr>
                    <w:t>@163.com</w:t>
                  </w:r>
                  <w:r>
                    <w:rPr>
                      <w:rFonts w:hint="eastAsia" w:ascii="方正兰亭黑简体" w:hAnsi="宋体" w:eastAsia="方正兰亭黑简体" w:cstheme="minorBidi"/>
                      <w:color w:val="FFFFFF"/>
                      <w:kern w:val="24"/>
                      <w:sz w:val="22"/>
                      <w:szCs w:val="22"/>
                      <w:lang w:val="en-US" w:eastAsia="zh-CN" w:bidi="ar-SA"/>
                    </w:rPr>
                    <w:fldChar w:fldCharType="end"/>
                  </w:r>
                </w:p>
                <w:p>
                  <w:pPr>
                    <w:pStyle w:val="6"/>
                    <w:spacing w:before="0" w:beforeAutospacing="0" w:after="0" w:afterAutospacing="0" w:line="500" w:lineRule="exact"/>
                    <w:jc w:val="both"/>
                  </w:pPr>
                </w:p>
              </w:txbxContent>
            </v:textbox>
          </v:rect>
        </w:pict>
      </w:r>
      <w:r>
        <w:pict>
          <v:shape id="_x0000_s1034" o:spid="_x0000_s1034" o:spt="5" type="#_x0000_t5" style="position:absolute;left:0pt;margin-left:81.8pt;margin-top:183.8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rect id="_x0000_s1031" o:spid="_x0000_s1031" o:spt="1" style="position:absolute;left:0pt;margin-left:-75.5pt;margin-top:189.4pt;height:37.9pt;width:125.25pt;z-index:251624448;v-text-anchor:middle;mso-width-relative:page;mso-height-relative:page;" filled="f" stroked="f" coordsize="21600,21600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>
            <v:path/>
            <v:fill on="f" focussize="0,0"/>
            <v:stroke on="f" weight="4.5pt"/>
            <v:imagedata o:title=""/>
            <o:lock v:ext="edit"/>
            <v:textbox>
              <w:txbxContent>
                <w:p>
                  <w:pPr>
                    <w:pStyle w:val="6"/>
                    <w:spacing w:before="0" w:beforeAutospacing="0" w:after="0" w:afterAutospacing="0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基础信息</w:t>
                  </w:r>
                </w:p>
              </w:txbxContent>
            </v:textbox>
          </v:rect>
        </w:pict>
      </w:r>
      <w:r>
        <w:pict>
          <v:rect id="_x0000_s1038" o:spid="_x0000_s1038" o:spt="1" style="position:absolute;left:0pt;margin-left:-75.5pt;margin-top:192.7pt;height:27.3pt;width:171.7pt;z-index:251607040;v-text-anchor:middle;mso-width-relative:page;mso-height-relative:page;" fillcolor="#2192BC" filled="t" stroked="f" coordsize="21600,21600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>
            <v:path/>
            <v:fill on="t" focussize="0,0"/>
            <v:stroke on="f" weight="4.5pt"/>
            <v:imagedata o:title=""/>
            <o:lock v:ext="edit"/>
            <v:shadow on="t" type="perspective" color="#000000" opacity="39321f" offset="-2.81905511811024pt,1.02606299212598pt" matrix="68157f,,,68157f"/>
            <v:textbox>
              <w:txbxContent>
                <w:p>
                  <w:pPr>
                    <w:pStyle w:val="6"/>
                    <w:spacing w:before="0" w:beforeAutospacing="0" w:after="0" w:afterAutospacing="0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</w:p>
              </w:txbxContent>
            </v:textbox>
          </v:rect>
        </w:pict>
      </w:r>
      <w:r>
        <w:pict>
          <v:rect id="_x0000_s1064" o:spid="_x0000_s1064" o:spt="1" style="position:absolute;left:0pt;margin-left:-65.25pt;margin-top:138.5pt;height:54pt;width:123.6pt;z-index:251617280;mso-width-relative:page;mso-height-relative:page;" filled="f" stroked="f" coordsize="21600,21600" o:gfxdata="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Gbm19sAAAALAQAADwAAAAAAAAABACAAAAAiAAAAZHJzL2Rvd25y&#10;ZXYueG1sUEsBAhQAFAAAAAgAh07iQK8VDj2JAQAA7gIAAA4AAAAAAAAAAQAgAAAAKgEAAGRycy9l&#10;Mm9Eb2MueG1sUEsFBgAAAAAGAAYAWQEAACUFAAAAAA=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jc w:val="center"/>
                    <w:rPr>
                      <w:rFonts w:asciiTheme="minorEastAsia" w:hAnsiTheme="minorEastAsia" w:eastAsiaTheme="minorEastAsia"/>
                      <w:sz w:val="52"/>
                      <w:szCs w:val="52"/>
                    </w:rPr>
                  </w:pPr>
                  <w:r>
                    <w:rPr>
                      <w:rFonts w:hint="eastAsia" w:asciiTheme="minorEastAsia" w:hAnsiTheme="minorEastAsia" w:eastAsiaTheme="minorEastAsia" w:cstheme="minorBidi"/>
                      <w:b/>
                      <w:bCs/>
                      <w:color w:val="FFFFFF" w:themeColor="background1"/>
                      <w:kern w:val="24"/>
                      <w:sz w:val="52"/>
                      <w:szCs w:val="52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Theme="minorEastAsia" w:hAnsiTheme="minorEastAsia" w:eastAsiaTheme="minorEastAsia" w:cstheme="minorBidi"/>
                      <w:b/>
                      <w:bCs/>
                      <w:color w:val="FFFFFF" w:themeColor="background1"/>
                      <w:kern w:val="24"/>
                      <w:sz w:val="52"/>
                      <w:szCs w:val="52"/>
                    </w:rPr>
                    <w:t>白玲</w:t>
                  </w:r>
                  <w:r>
                    <w:rPr>
                      <w:rFonts w:hint="eastAsia" w:asciiTheme="minorEastAsia" w:hAnsiTheme="minorEastAsia" w:eastAsiaTheme="minorEastAsia" w:cstheme="minorBidi"/>
                      <w:b/>
                      <w:bCs/>
                      <w:color w:val="FFFFFF" w:themeColor="background1"/>
                      <w:kern w:val="24"/>
                      <w:sz w:val="21"/>
                      <w:szCs w:val="21"/>
                    </w:rPr>
                    <w:t>（男）</w:t>
                  </w:r>
                </w:p>
              </w:txbxContent>
            </v:textbox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50F4F"/>
    <w:multiLevelType w:val="singleLevel"/>
    <w:tmpl w:val="22C50F4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75A493F"/>
    <w:rsid w:val="000374D4"/>
    <w:rsid w:val="00045448"/>
    <w:rsid w:val="00080839"/>
    <w:rsid w:val="0008688F"/>
    <w:rsid w:val="000A4E1C"/>
    <w:rsid w:val="000C5D7C"/>
    <w:rsid w:val="000D0DF3"/>
    <w:rsid w:val="000E62A1"/>
    <w:rsid w:val="000F574B"/>
    <w:rsid w:val="001145E2"/>
    <w:rsid w:val="0012479A"/>
    <w:rsid w:val="00127990"/>
    <w:rsid w:val="001338A9"/>
    <w:rsid w:val="00140ABC"/>
    <w:rsid w:val="00143BF6"/>
    <w:rsid w:val="001723D7"/>
    <w:rsid w:val="00175354"/>
    <w:rsid w:val="00193B4B"/>
    <w:rsid w:val="001D0A20"/>
    <w:rsid w:val="001E3414"/>
    <w:rsid w:val="001E4000"/>
    <w:rsid w:val="002140C2"/>
    <w:rsid w:val="0023763B"/>
    <w:rsid w:val="002672A2"/>
    <w:rsid w:val="002D4A81"/>
    <w:rsid w:val="002E584D"/>
    <w:rsid w:val="003045CC"/>
    <w:rsid w:val="00306F49"/>
    <w:rsid w:val="00312F9F"/>
    <w:rsid w:val="00313E38"/>
    <w:rsid w:val="00321248"/>
    <w:rsid w:val="003224E7"/>
    <w:rsid w:val="00337CDE"/>
    <w:rsid w:val="00382CA7"/>
    <w:rsid w:val="003D0F1B"/>
    <w:rsid w:val="003D2332"/>
    <w:rsid w:val="003D544F"/>
    <w:rsid w:val="00424C81"/>
    <w:rsid w:val="00436417"/>
    <w:rsid w:val="00442FE5"/>
    <w:rsid w:val="004A23BE"/>
    <w:rsid w:val="004C0E6B"/>
    <w:rsid w:val="004D4C2F"/>
    <w:rsid w:val="004E49C4"/>
    <w:rsid w:val="004E60FA"/>
    <w:rsid w:val="004F0ECA"/>
    <w:rsid w:val="004F10B3"/>
    <w:rsid w:val="004F2772"/>
    <w:rsid w:val="004F3038"/>
    <w:rsid w:val="00507260"/>
    <w:rsid w:val="005107E4"/>
    <w:rsid w:val="00535289"/>
    <w:rsid w:val="005461D6"/>
    <w:rsid w:val="005642ED"/>
    <w:rsid w:val="005648CD"/>
    <w:rsid w:val="005A473B"/>
    <w:rsid w:val="005A6E0F"/>
    <w:rsid w:val="00605ACE"/>
    <w:rsid w:val="0061708F"/>
    <w:rsid w:val="0062503D"/>
    <w:rsid w:val="00646594"/>
    <w:rsid w:val="00655C9C"/>
    <w:rsid w:val="006C351F"/>
    <w:rsid w:val="006F7FEA"/>
    <w:rsid w:val="007046BD"/>
    <w:rsid w:val="00724ECB"/>
    <w:rsid w:val="00765D7D"/>
    <w:rsid w:val="007669CA"/>
    <w:rsid w:val="007716C2"/>
    <w:rsid w:val="007A3B8A"/>
    <w:rsid w:val="007D7721"/>
    <w:rsid w:val="007E53B1"/>
    <w:rsid w:val="00804C29"/>
    <w:rsid w:val="00814352"/>
    <w:rsid w:val="00827C45"/>
    <w:rsid w:val="00843008"/>
    <w:rsid w:val="00845BDA"/>
    <w:rsid w:val="008A18AD"/>
    <w:rsid w:val="008A203A"/>
    <w:rsid w:val="008A204E"/>
    <w:rsid w:val="008B11F0"/>
    <w:rsid w:val="00926DBF"/>
    <w:rsid w:val="00931595"/>
    <w:rsid w:val="009334C3"/>
    <w:rsid w:val="00943E9B"/>
    <w:rsid w:val="00956874"/>
    <w:rsid w:val="00956CF8"/>
    <w:rsid w:val="00966743"/>
    <w:rsid w:val="00987998"/>
    <w:rsid w:val="009C0A15"/>
    <w:rsid w:val="009E5009"/>
    <w:rsid w:val="009E7052"/>
    <w:rsid w:val="00A05956"/>
    <w:rsid w:val="00A06120"/>
    <w:rsid w:val="00A2564D"/>
    <w:rsid w:val="00A43AD3"/>
    <w:rsid w:val="00A605E3"/>
    <w:rsid w:val="00A77E51"/>
    <w:rsid w:val="00AA646D"/>
    <w:rsid w:val="00AB6450"/>
    <w:rsid w:val="00AC0D9B"/>
    <w:rsid w:val="00AE420F"/>
    <w:rsid w:val="00AE7F31"/>
    <w:rsid w:val="00B3248C"/>
    <w:rsid w:val="00B3657A"/>
    <w:rsid w:val="00B60E7D"/>
    <w:rsid w:val="00BD0065"/>
    <w:rsid w:val="00BE7FD6"/>
    <w:rsid w:val="00BF5CDD"/>
    <w:rsid w:val="00C06E72"/>
    <w:rsid w:val="00C27972"/>
    <w:rsid w:val="00C3657F"/>
    <w:rsid w:val="00C52C72"/>
    <w:rsid w:val="00C64D87"/>
    <w:rsid w:val="00CB0363"/>
    <w:rsid w:val="00CC70EB"/>
    <w:rsid w:val="00CC7130"/>
    <w:rsid w:val="00CE1148"/>
    <w:rsid w:val="00CE17CE"/>
    <w:rsid w:val="00CE4695"/>
    <w:rsid w:val="00CE7D3C"/>
    <w:rsid w:val="00CF17D2"/>
    <w:rsid w:val="00D27EDE"/>
    <w:rsid w:val="00D30493"/>
    <w:rsid w:val="00D47E26"/>
    <w:rsid w:val="00D520A1"/>
    <w:rsid w:val="00D55BB3"/>
    <w:rsid w:val="00D75AA3"/>
    <w:rsid w:val="00D9750E"/>
    <w:rsid w:val="00DA0D51"/>
    <w:rsid w:val="00DB413D"/>
    <w:rsid w:val="00DC3690"/>
    <w:rsid w:val="00DC678C"/>
    <w:rsid w:val="00E45032"/>
    <w:rsid w:val="00E63863"/>
    <w:rsid w:val="00E678AB"/>
    <w:rsid w:val="00E76548"/>
    <w:rsid w:val="00E8241D"/>
    <w:rsid w:val="00EA3D14"/>
    <w:rsid w:val="00EC4CA6"/>
    <w:rsid w:val="00ED0782"/>
    <w:rsid w:val="00ED189F"/>
    <w:rsid w:val="00EE280D"/>
    <w:rsid w:val="00F14513"/>
    <w:rsid w:val="00F73C86"/>
    <w:rsid w:val="00FB5BBA"/>
    <w:rsid w:val="00FC3BC7"/>
    <w:rsid w:val="01E07FC3"/>
    <w:rsid w:val="02074D5B"/>
    <w:rsid w:val="021F4964"/>
    <w:rsid w:val="023206C0"/>
    <w:rsid w:val="025C1573"/>
    <w:rsid w:val="02E824F1"/>
    <w:rsid w:val="03125E79"/>
    <w:rsid w:val="036E741D"/>
    <w:rsid w:val="03A20DE5"/>
    <w:rsid w:val="04682A72"/>
    <w:rsid w:val="060F6157"/>
    <w:rsid w:val="06C957CB"/>
    <w:rsid w:val="06F657E2"/>
    <w:rsid w:val="075B7679"/>
    <w:rsid w:val="07BC3C80"/>
    <w:rsid w:val="07F85280"/>
    <w:rsid w:val="08566B9F"/>
    <w:rsid w:val="09295814"/>
    <w:rsid w:val="09C34166"/>
    <w:rsid w:val="09C428C5"/>
    <w:rsid w:val="09CD2EE9"/>
    <w:rsid w:val="0AA2352D"/>
    <w:rsid w:val="0B1229BD"/>
    <w:rsid w:val="0B8237B9"/>
    <w:rsid w:val="0BC97F7B"/>
    <w:rsid w:val="0D657818"/>
    <w:rsid w:val="0E6B2DD2"/>
    <w:rsid w:val="0E723565"/>
    <w:rsid w:val="0ECF236B"/>
    <w:rsid w:val="0EE93E57"/>
    <w:rsid w:val="105B0458"/>
    <w:rsid w:val="112B18C3"/>
    <w:rsid w:val="11473409"/>
    <w:rsid w:val="11EE2407"/>
    <w:rsid w:val="11F959D1"/>
    <w:rsid w:val="12A109A4"/>
    <w:rsid w:val="16416909"/>
    <w:rsid w:val="172F63BC"/>
    <w:rsid w:val="1B9E7525"/>
    <w:rsid w:val="1C3C2E1B"/>
    <w:rsid w:val="1C6543D0"/>
    <w:rsid w:val="1C8B5B29"/>
    <w:rsid w:val="1E323576"/>
    <w:rsid w:val="1EEC16EF"/>
    <w:rsid w:val="1F2D7A91"/>
    <w:rsid w:val="209857D0"/>
    <w:rsid w:val="20C64CCF"/>
    <w:rsid w:val="20F57D54"/>
    <w:rsid w:val="220D2D35"/>
    <w:rsid w:val="222D3D70"/>
    <w:rsid w:val="22AA7229"/>
    <w:rsid w:val="238D1884"/>
    <w:rsid w:val="23BC3364"/>
    <w:rsid w:val="243F408D"/>
    <w:rsid w:val="2676299F"/>
    <w:rsid w:val="284A2294"/>
    <w:rsid w:val="28865CF2"/>
    <w:rsid w:val="290200C5"/>
    <w:rsid w:val="296934FF"/>
    <w:rsid w:val="29BF6E51"/>
    <w:rsid w:val="29EF27AF"/>
    <w:rsid w:val="2A143E52"/>
    <w:rsid w:val="2A5A5766"/>
    <w:rsid w:val="2A980EB2"/>
    <w:rsid w:val="2BA76A5B"/>
    <w:rsid w:val="2C613289"/>
    <w:rsid w:val="2C6A0DC1"/>
    <w:rsid w:val="2DD40F2A"/>
    <w:rsid w:val="2F1E4645"/>
    <w:rsid w:val="2F712A5F"/>
    <w:rsid w:val="30AF20A7"/>
    <w:rsid w:val="31491DDC"/>
    <w:rsid w:val="33E713F6"/>
    <w:rsid w:val="33EF367E"/>
    <w:rsid w:val="344736D1"/>
    <w:rsid w:val="344C4F90"/>
    <w:rsid w:val="346E46F1"/>
    <w:rsid w:val="34A83705"/>
    <w:rsid w:val="34B664F1"/>
    <w:rsid w:val="34C86AB4"/>
    <w:rsid w:val="34F709D1"/>
    <w:rsid w:val="3529403C"/>
    <w:rsid w:val="35617E75"/>
    <w:rsid w:val="36C91A4F"/>
    <w:rsid w:val="375A493F"/>
    <w:rsid w:val="389D4B32"/>
    <w:rsid w:val="399A4222"/>
    <w:rsid w:val="3B1A5B2C"/>
    <w:rsid w:val="3BD571E6"/>
    <w:rsid w:val="3C632DE8"/>
    <w:rsid w:val="3CC07B3D"/>
    <w:rsid w:val="3D8C636C"/>
    <w:rsid w:val="3DD20BEC"/>
    <w:rsid w:val="3E9826AC"/>
    <w:rsid w:val="3EEF3BAB"/>
    <w:rsid w:val="3F2719F5"/>
    <w:rsid w:val="3F3E60AA"/>
    <w:rsid w:val="3F707533"/>
    <w:rsid w:val="4082797A"/>
    <w:rsid w:val="40D44153"/>
    <w:rsid w:val="40F57F20"/>
    <w:rsid w:val="41F81C93"/>
    <w:rsid w:val="42830751"/>
    <w:rsid w:val="42C4537B"/>
    <w:rsid w:val="43567D13"/>
    <w:rsid w:val="43A74C1E"/>
    <w:rsid w:val="444531D6"/>
    <w:rsid w:val="45356059"/>
    <w:rsid w:val="45FB5B9E"/>
    <w:rsid w:val="46FA4C03"/>
    <w:rsid w:val="4786331C"/>
    <w:rsid w:val="484F08C8"/>
    <w:rsid w:val="4907532D"/>
    <w:rsid w:val="49E5254C"/>
    <w:rsid w:val="4A591AEF"/>
    <w:rsid w:val="4A61791C"/>
    <w:rsid w:val="4AC33191"/>
    <w:rsid w:val="4AD07EC1"/>
    <w:rsid w:val="4AD41E86"/>
    <w:rsid w:val="4B3D39F7"/>
    <w:rsid w:val="4BA823F9"/>
    <w:rsid w:val="4BC142C1"/>
    <w:rsid w:val="4C0F64BF"/>
    <w:rsid w:val="4C2926C1"/>
    <w:rsid w:val="4CFD48A9"/>
    <w:rsid w:val="4DBC3BD3"/>
    <w:rsid w:val="4E34756E"/>
    <w:rsid w:val="4E453E1E"/>
    <w:rsid w:val="4F5B45E5"/>
    <w:rsid w:val="4F9926C1"/>
    <w:rsid w:val="4F9B4418"/>
    <w:rsid w:val="4FEB1501"/>
    <w:rsid w:val="4FF05CB9"/>
    <w:rsid w:val="50CC0B0E"/>
    <w:rsid w:val="50E855FB"/>
    <w:rsid w:val="511B6F4D"/>
    <w:rsid w:val="51522E26"/>
    <w:rsid w:val="51B752E6"/>
    <w:rsid w:val="529F63CB"/>
    <w:rsid w:val="53400796"/>
    <w:rsid w:val="54272E60"/>
    <w:rsid w:val="56310813"/>
    <w:rsid w:val="56E20240"/>
    <w:rsid w:val="572566EE"/>
    <w:rsid w:val="58483B0F"/>
    <w:rsid w:val="58FB1F22"/>
    <w:rsid w:val="5ACC4DF1"/>
    <w:rsid w:val="5B7F224C"/>
    <w:rsid w:val="5BB07D49"/>
    <w:rsid w:val="5C0C1F1A"/>
    <w:rsid w:val="5C115CEE"/>
    <w:rsid w:val="5C9E6B60"/>
    <w:rsid w:val="5CAB0C2E"/>
    <w:rsid w:val="5CD62E1E"/>
    <w:rsid w:val="5D0D2538"/>
    <w:rsid w:val="5DA03F8A"/>
    <w:rsid w:val="5E867BB9"/>
    <w:rsid w:val="5ED0559A"/>
    <w:rsid w:val="61C00A16"/>
    <w:rsid w:val="629E236F"/>
    <w:rsid w:val="62F04D73"/>
    <w:rsid w:val="63A775C0"/>
    <w:rsid w:val="64694FC2"/>
    <w:rsid w:val="64F41341"/>
    <w:rsid w:val="65706480"/>
    <w:rsid w:val="660135D8"/>
    <w:rsid w:val="6630425D"/>
    <w:rsid w:val="674236C1"/>
    <w:rsid w:val="67EB06F3"/>
    <w:rsid w:val="68525596"/>
    <w:rsid w:val="69310B14"/>
    <w:rsid w:val="694A6D1D"/>
    <w:rsid w:val="696C3F89"/>
    <w:rsid w:val="699634F5"/>
    <w:rsid w:val="699F5B53"/>
    <w:rsid w:val="6B5B67E6"/>
    <w:rsid w:val="6B880EDF"/>
    <w:rsid w:val="6CA234CD"/>
    <w:rsid w:val="6CEB0AD9"/>
    <w:rsid w:val="6DA341FC"/>
    <w:rsid w:val="6FA34BC2"/>
    <w:rsid w:val="6FC27A6A"/>
    <w:rsid w:val="70701CC6"/>
    <w:rsid w:val="70FA193B"/>
    <w:rsid w:val="70FA2379"/>
    <w:rsid w:val="71BD1713"/>
    <w:rsid w:val="7201727E"/>
    <w:rsid w:val="73261163"/>
    <w:rsid w:val="73B74D53"/>
    <w:rsid w:val="74133A65"/>
    <w:rsid w:val="74683618"/>
    <w:rsid w:val="7502351B"/>
    <w:rsid w:val="75EC6939"/>
    <w:rsid w:val="76B34180"/>
    <w:rsid w:val="76EC1083"/>
    <w:rsid w:val="77C50C77"/>
    <w:rsid w:val="77CC25D8"/>
    <w:rsid w:val="77EE12FB"/>
    <w:rsid w:val="782B20A6"/>
    <w:rsid w:val="788F0056"/>
    <w:rsid w:val="79177399"/>
    <w:rsid w:val="793234BF"/>
    <w:rsid w:val="7A270A6A"/>
    <w:rsid w:val="7B1F7344"/>
    <w:rsid w:val="7B661427"/>
    <w:rsid w:val="7CF14378"/>
    <w:rsid w:val="7D3D3E81"/>
    <w:rsid w:val="7D653BC8"/>
    <w:rsid w:val="7D8711F5"/>
    <w:rsid w:val="7DED7EE5"/>
    <w:rsid w:val="7E211C4C"/>
    <w:rsid w:val="7EBA7923"/>
    <w:rsid w:val="7E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4"/>
    <w:qFormat/>
    <w:uiPriority w:val="1"/>
    <w:pPr>
      <w:autoSpaceDE w:val="0"/>
      <w:autoSpaceDN w:val="0"/>
      <w:ind w:left="130"/>
      <w:jc w:val="left"/>
    </w:pPr>
    <w:rPr>
      <w:rFonts w:ascii="黑体" w:hAnsi="黑体" w:eastAsia="黑体" w:cs="黑体"/>
      <w:kern w:val="0"/>
      <w:szCs w:val="21"/>
      <w:lang w:eastAsia="en-US"/>
    </w:r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8"/>
    <w:link w:val="5"/>
    <w:semiHidden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8"/>
    <w:link w:val="4"/>
    <w:semiHidden/>
    <w:qFormat/>
    <w:uiPriority w:val="99"/>
    <w:rPr>
      <w:kern w:val="2"/>
      <w:sz w:val="18"/>
      <w:szCs w:val="18"/>
    </w:rPr>
  </w:style>
  <w:style w:type="table" w:customStyle="1" w:styleId="13">
    <w:name w:val="Table Normal"/>
    <w:semiHidden/>
    <w:unhideWhenUsed/>
    <w:qFormat/>
    <w:uiPriority w:val="2"/>
    <w:pPr>
      <w:widowControl w:val="0"/>
      <w:autoSpaceDE w:val="0"/>
      <w:autoSpaceDN w:val="0"/>
    </w:pPr>
    <w:rPr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正文文本 Char"/>
    <w:basedOn w:val="8"/>
    <w:link w:val="2"/>
    <w:qFormat/>
    <w:uiPriority w:val="1"/>
    <w:rPr>
      <w:rFonts w:ascii="黑体" w:hAnsi="黑体" w:eastAsia="黑体" w:cs="黑体"/>
      <w:sz w:val="21"/>
      <w:szCs w:val="21"/>
      <w:lang w:eastAsia="en-US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批注框文本 Char"/>
    <w:basedOn w:val="8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8"/>
    <customShpInfo spid="_x0000_s1056"/>
    <customShpInfo spid="_x0000_s1057"/>
    <customShpInfo spid="_x0000_s1059"/>
    <customShpInfo spid="_x0000_s1037"/>
    <customShpInfo spid="_x0000_s1062"/>
    <customShpInfo spid="_x0000_s1060"/>
    <customShpInfo spid="_x0000_s1061"/>
    <customShpInfo spid="_x0000_s1063"/>
    <customShpInfo spid="_x0000_s1072"/>
    <customShpInfo spid="_x0000_s1042"/>
    <customShpInfo spid="_x0000_s1040"/>
    <customShpInfo spid="_x0000_s1041"/>
    <customShpInfo spid="_x0000_s1050"/>
    <customShpInfo spid="_x0000_s1053"/>
    <customShpInfo spid="_x0000_s1051"/>
    <customShpInfo spid="_x0000_s1048"/>
    <customShpInfo spid="_x0000_s1054"/>
    <customShpInfo spid="_x0000_s1049"/>
    <customShpInfo spid="_x0000_s1052"/>
    <customShpInfo spid="_x0000_s1055"/>
    <customShpInfo spid="_x0000_s1027"/>
    <customShpInfo spid="_x0000_s1029"/>
    <customShpInfo spid="_x0000_s1032"/>
    <customShpInfo spid="_x0000_s1035"/>
    <customShpInfo spid="_x0000_s1069"/>
    <customShpInfo spid="_x0000_s1067"/>
    <customShpInfo spid="_x0000_s1068"/>
    <customShpInfo spid="_x0000_s1066"/>
    <customShpInfo spid="_x0000_s1073"/>
    <customShpInfo spid="_x0000_s1034"/>
    <customShpInfo spid="_x0000_s1031"/>
    <customShpInfo spid="_x0000_s1038"/>
    <customShpInfo spid="_x0000_s10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Pages>1</Pages>
  <Words>9</Words>
  <Characters>53</Characters>
  <Lines>1</Lines>
  <Paragraphs>1</Paragraphs>
  <TotalTime>34</TotalTime>
  <ScaleCrop>false</ScaleCrop>
  <LinksUpToDate>false</LinksUpToDate>
  <CharactersWithSpaces>61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白玲</cp:lastModifiedBy>
  <cp:lastPrinted>2019-05-08T06:05:00Z</cp:lastPrinted>
  <dcterms:modified xsi:type="dcterms:W3CDTF">2019-08-24T05:41:40Z</dcterms:modified>
  <cp:revision>239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